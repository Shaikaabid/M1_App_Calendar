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12C" w:rsidRDefault="00D33AC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bookmarkStart w:id="0" w:name="_GoBack"/>
      <w:r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12C" w:rsidRDefault="00D33ACE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604031">
                              <w:rPr>
                                <w:rFonts w:ascii="Arial" w:hAnsi="Arial" w:cs="Arial"/>
                                <w:sz w:val="56"/>
                                <w:lang w:val="en-IN"/>
                              </w:rPr>
                              <w:t>Calendar</w:t>
                            </w:r>
                          </w:p>
                          <w:p w:rsidR="00C8212C" w:rsidRDefault="00C8212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C8212C" w:rsidRDefault="00C8212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C8212C" w:rsidRDefault="00C8212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C8212C" w:rsidRDefault="00C8212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C8212C" w:rsidRDefault="00D33ACE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Code: &lt;CODE&gt;</w:t>
                            </w:r>
                          </w:p>
                          <w:p w:rsidR="00C8212C" w:rsidRDefault="00C8212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C8212C" w:rsidRDefault="00C8212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" filled="f" stroked="f" strokeweight=".5pt">
                <v:textbox>
                  <w:txbxContent>
                    <w:p w:rsidR="00C8212C" w:rsidRDefault="00D33ACE">
                      <w:pPr>
                        <w:jc w:val="center"/>
                        <w:rPr>
                          <w:rFonts w:ascii="Arial" w:hAnsi="Arial" w:cs="Arial"/>
                          <w:sz w:val="5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604031">
                        <w:rPr>
                          <w:rFonts w:ascii="Arial" w:hAnsi="Arial" w:cs="Arial"/>
                          <w:sz w:val="56"/>
                          <w:lang w:val="en-IN"/>
                        </w:rPr>
                        <w:t>Calendar</w:t>
                      </w:r>
                    </w:p>
                    <w:p w:rsidR="00C8212C" w:rsidRDefault="00C8212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C8212C" w:rsidRDefault="00C8212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C8212C" w:rsidRDefault="00C8212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C8212C" w:rsidRDefault="00C8212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C8212C" w:rsidRDefault="00D33ACE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Code: &lt;CODE&gt;</w:t>
                      </w:r>
                    </w:p>
                    <w:p w:rsidR="00C8212C" w:rsidRDefault="00C8212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C8212C" w:rsidRDefault="00C8212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12700"/>
                <wp:wrapNone/>
                <wp:docPr id="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1" name="Freeform 105"/>
                        <wps:cNvSpPr/>
                        <wps:spPr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85838" y="0"/>
                              </a:cxn>
                              <a:cxn ang="0">
                                <a:pos x="0" y="1620837"/>
                              </a:cxn>
                              <a:cxn ang="0">
                                <a:pos x="985838" y="1620837"/>
                              </a:cxn>
                              <a:cxn ang="0">
                                <a:pos x="1233488" y="1246187"/>
                              </a:cxn>
                              <a:cxn ang="0">
                                <a:pos x="366713" y="1246187"/>
                              </a:cxn>
                              <a:cxn ang="0">
                                <a:pos x="1109663" y="0"/>
                              </a:cxn>
                              <a:cxn ang="0">
                                <a:pos x="985838" y="0"/>
                              </a:cxn>
                            </a:cxnLst>
                            <a:rect l="0" t="0" r="0" b="0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Freeform 106"/>
                        <wps:cNvSpPr/>
                        <wps:spPr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90563" y="0"/>
                              </a:cxn>
                              <a:cxn ang="0">
                                <a:pos x="814388" y="0"/>
                              </a:cxn>
                              <a:cxn ang="0">
                                <a:pos x="123825" y="1136650"/>
                              </a:cxn>
                              <a:cxn ang="0">
                                <a:pos x="0" y="1136650"/>
                              </a:cxn>
                              <a:cxn ang="0">
                                <a:pos x="690563" y="0"/>
                              </a:cxn>
                            </a:cxnLst>
                            <a:rect l="0" t="0" r="0" b="0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E487D" id="Group 7" o:spid="_x0000_s1026" style="position:absolute;margin-left:-19pt;margin-top:-38.1pt;width:62.9pt;height:66.5pt;z-index:251662336;mso-position-horizontal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9hTR3zUDAAD2CgAADgAAAAAAAAAAAAAAAAAuAgAAZHJzL2Uyb0RvYy54bWxQSwECLQAU&#10;AAYACAAAACEACD+apeAAAAAJAQAADwAAAAAAAAAAAAAAAACPBQAAZHJzL2Rvd25yZXYueG1sUEsF&#10;BgAAAAAEAAQA8wAAAJwG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 textboxrect="0,0,777,1021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" path="m435,r78,l78,716,,716,435,xe" fillcolor="#058eff" stroked="f">
                  <v:path arrowok="t" o:connecttype="custom" o:connectlocs="690563,0;814388,0;123825,1136650;0,1136650;690563,0" o:connectangles="0,0,0,0,0" textboxrect="0,0,513,716"/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14605" b="10160"/>
                <wp:wrapNone/>
                <wp:docPr id="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5" name="Freeform 101"/>
                        <wps:cNvSpPr/>
                        <wps:spPr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38175" y="393700"/>
                              </a:cxn>
                              <a:cxn ang="0">
                                <a:pos x="1004888" y="393700"/>
                              </a:cxn>
                              <a:cxn ang="0">
                                <a:pos x="1249363" y="0"/>
                              </a:cxn>
                              <a:cxn ang="0">
                                <a:pos x="239713" y="0"/>
                              </a:cxn>
                              <a:cxn ang="0">
                                <a:pos x="0" y="390525"/>
                              </a:cxn>
                              <a:cxn ang="0">
                                <a:pos x="638175" y="393700"/>
                              </a:cxn>
                            </a:cxnLst>
                            <a:rect l="0" t="0" r="0" b="0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Freeform 102"/>
                        <wps:cNvSpPr/>
                        <wps:spPr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90563" y="0"/>
                              </a:cxn>
                              <a:cxn ang="0">
                                <a:pos x="809625" y="0"/>
                              </a:cxn>
                              <a:cxn ang="0">
                                <a:pos x="123825" y="1123950"/>
                              </a:cxn>
                              <a:cxn ang="0">
                                <a:pos x="0" y="1123950"/>
                              </a:cxn>
                              <a:cxn ang="0">
                                <a:pos x="690563" y="0"/>
                              </a:cxn>
                            </a:cxnLst>
                            <a:rect l="0" t="0" r="0" b="0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Freeform 103"/>
                        <wps:cNvSpPr/>
                        <wps:spPr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82625" y="0"/>
                              </a:cxn>
                              <a:cxn ang="0">
                                <a:pos x="803275" y="0"/>
                              </a:cxn>
                              <a:cxn ang="0">
                                <a:pos x="120650" y="1123950"/>
                              </a:cxn>
                              <a:cxn ang="0">
                                <a:pos x="0" y="1123950"/>
                              </a:cxn>
                              <a:cxn ang="0">
                                <a:pos x="682625" y="0"/>
                              </a:cxn>
                            </a:cxnLst>
                            <a:rect l="0" t="0" r="0" b="0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2FF18" id="Group 10" o:spid="_x0000_s1026" style="position:absolute;margin-left:375.5pt;margin-top:.6pt;width:58.85pt;height:63.7pt;z-index:251663360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" path="m402,248r231,l787,,151,,,246r402,2xe" fillcolor="#058eff" stroked="f">
                  <v:path arrowok="t" o:connecttype="custom" o:connectlocs="638175,393700;1004888,393700;1249363,0;239713,0;0,390525;638175,393700" o:connectangles="0,0,0,0,0,0" textboxrect="0,0,787,248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" path="m435,r75,l78,708,,708,435,xe" fillcolor="#058eff" stroked="f">
                  <v:path arrowok="t" o:connecttype="custom" o:connectlocs="690563,0;809625,0;123825,1123950;0,1123950;690563,0" o:connectangles="0,0,0,0,0" textboxrect="0,0,510,708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" path="m430,r76,l76,708,,708,430,xe" fillcolor="#058eff" stroked="f">
                  <v:path arrowok="t" o:connecttype="custom" o:connectlocs="682625,0;803275,0;120650,1123950;0,1123950;682625,0" o:connectangles="0,0,0,0,0" textboxrect="0,0,506,708"/>
                </v:shape>
              </v:group>
            </w:pict>
          </mc:Fallback>
        </mc:AlternateContent>
      </w:r>
      <w:r>
        <w:rPr>
          <w:rFonts w:ascii="Arial" w:hAnsi="Arial" w:cs="Arial"/>
          <w:sz w:val="18"/>
        </w:rPr>
        <w:t>./</w:t>
      </w:r>
    </w:p>
    <w:p w:rsidR="00C8212C" w:rsidRDefault="00D33ACE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56"/>
        <w:gridCol w:w="1068"/>
        <w:gridCol w:w="1935"/>
        <w:gridCol w:w="1464"/>
        <w:gridCol w:w="1904"/>
        <w:gridCol w:w="2685"/>
      </w:tblGrid>
      <w:tr w:rsidR="00C8212C" w:rsidTr="0060403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C8212C" w:rsidRDefault="00D33AC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C8212C" w:rsidRDefault="00D33AC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938" w:type="pct"/>
            <w:shd w:val="clear" w:color="auto" w:fill="548DD4" w:themeFill="text2" w:themeFillTint="99"/>
            <w:vAlign w:val="center"/>
          </w:tcPr>
          <w:p w:rsidR="00C8212C" w:rsidRDefault="00D33AC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10" w:type="pct"/>
            <w:shd w:val="clear" w:color="auto" w:fill="548DD4" w:themeFill="text2" w:themeFillTint="99"/>
            <w:vAlign w:val="center"/>
          </w:tcPr>
          <w:p w:rsidR="00C8212C" w:rsidRDefault="00D33ACE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C8212C" w:rsidRDefault="00D33AC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C8212C" w:rsidRDefault="00D33AC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C8212C" w:rsidTr="00604031">
        <w:trPr>
          <w:cantSplit/>
          <w:trHeight w:val="1264"/>
        </w:trPr>
        <w:tc>
          <w:tcPr>
            <w:tcW w:w="609" w:type="pct"/>
            <w:vAlign w:val="center"/>
          </w:tcPr>
          <w:p w:rsidR="00C8212C" w:rsidRDefault="00D33ACE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:rsidR="00C8212C" w:rsidRDefault="0060403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22/11/21</w:t>
            </w:r>
          </w:p>
        </w:tc>
        <w:tc>
          <w:tcPr>
            <w:tcW w:w="938" w:type="pct"/>
            <w:vAlign w:val="center"/>
          </w:tcPr>
          <w:p w:rsidR="00C8212C" w:rsidRDefault="00604031" w:rsidP="00604031">
            <w:pPr>
              <w:pStyle w:val="TableText"/>
              <w:spacing w:after="0"/>
              <w:ind w:firstLine="0"/>
              <w:rPr>
                <w:rFonts w:cs="Arial"/>
                <w:lang w:val="en-IN"/>
              </w:rPr>
            </w:pPr>
            <w:proofErr w:type="spellStart"/>
            <w:r>
              <w:rPr>
                <w:rFonts w:cs="Arial"/>
                <w:lang w:val="en-IN"/>
              </w:rPr>
              <w:t>Shaik</w:t>
            </w:r>
            <w:proofErr w:type="spellEnd"/>
            <w:r>
              <w:rPr>
                <w:rFonts w:cs="Arial"/>
                <w:lang w:val="en-IN"/>
              </w:rPr>
              <w:t xml:space="preserve"> Aabid </w:t>
            </w:r>
            <w:proofErr w:type="spellStart"/>
            <w:r>
              <w:rPr>
                <w:rFonts w:cs="Arial"/>
                <w:lang w:val="en-IN"/>
              </w:rPr>
              <w:t>Basha</w:t>
            </w:r>
            <w:proofErr w:type="spellEnd"/>
          </w:p>
        </w:tc>
        <w:tc>
          <w:tcPr>
            <w:tcW w:w="710" w:type="pct"/>
            <w:vAlign w:val="center"/>
          </w:tcPr>
          <w:p w:rsidR="00C8212C" w:rsidRDefault="00C8212C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C8212C" w:rsidRDefault="00C8212C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C8212C" w:rsidRDefault="00C8212C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C8212C" w:rsidRPr="00604031" w:rsidRDefault="00D33ACE" w:rsidP="00604031">
      <w:pPr>
        <w:ind w:firstLine="0"/>
        <w:rPr>
          <w:rStyle w:val="Strong"/>
          <w:rFonts w:ascii="Arial" w:hAnsi="Arial" w:cs="Arial"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C8212C" w:rsidRDefault="00C8212C">
      <w:pPr>
        <w:pStyle w:val="TOCHeading1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C8212C" w:rsidRDefault="00C8212C">
      <w:pPr>
        <w:pStyle w:val="TOCHeading1"/>
        <w:jc w:val="center"/>
        <w:rPr>
          <w:rFonts w:ascii="Arial" w:hAnsi="Arial" w:cs="Arial"/>
        </w:rPr>
      </w:pPr>
    </w:p>
    <w:p w:rsidR="00C8212C" w:rsidRDefault="00C8212C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513545819"/>
      <w:bookmarkStart w:id="4" w:name="_Toc311197302"/>
    </w:p>
    <w:p w:rsidR="00C8212C" w:rsidRDefault="00C8212C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b w:val="0"/>
          <w:bCs w:val="0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/>
      <w:sdtContent>
        <w:p w:rsidR="00C8212C" w:rsidRDefault="00C8212C">
          <w:pPr>
            <w:pStyle w:val="TOCHeading1"/>
          </w:pPr>
        </w:p>
        <w:p w:rsidR="00C8212C" w:rsidRDefault="00CA6AEF"/>
      </w:sdtContent>
    </w:sdt>
    <w:p w:rsidR="00C8212C" w:rsidRDefault="00C8212C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C8212C" w:rsidRDefault="00C8212C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C8212C" w:rsidRDefault="00C8212C"/>
    <w:p w:rsidR="00C8212C" w:rsidRDefault="00C8212C"/>
    <w:bookmarkEnd w:id="1"/>
    <w:bookmarkEnd w:id="2"/>
    <w:bookmarkEnd w:id="3"/>
    <w:bookmarkEnd w:id="4"/>
    <w:p w:rsidR="00C8212C" w:rsidRDefault="00C8212C"/>
    <w:sectPr w:rsidR="00C8212C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AEF" w:rsidRDefault="00CA6AEF">
      <w:r>
        <w:separator/>
      </w:r>
    </w:p>
  </w:endnote>
  <w:endnote w:type="continuationSeparator" w:id="0">
    <w:p w:rsidR="00CA6AEF" w:rsidRDefault="00CA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12C" w:rsidRDefault="00C8212C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C8212C">
      <w:tc>
        <w:tcPr>
          <w:tcW w:w="3960" w:type="dxa"/>
        </w:tcPr>
        <w:p w:rsidR="00C8212C" w:rsidRDefault="00D33ACE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C8212C" w:rsidRDefault="00D33ACE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</w:sdtPr>
              <w:sdtEndPr/>
              <w:sdtContent>
                <w:p w:rsidR="00C8212C" w:rsidRDefault="00D33ACE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Page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7712D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7712D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C8212C" w:rsidRDefault="00C8212C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AEF" w:rsidRDefault="00CA6AEF">
      <w:r>
        <w:separator/>
      </w:r>
    </w:p>
  </w:footnote>
  <w:footnote w:type="continuationSeparator" w:id="0">
    <w:p w:rsidR="00CA6AEF" w:rsidRDefault="00CA6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12C" w:rsidRDefault="00C8212C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C8212C">
      <w:tc>
        <w:tcPr>
          <w:tcW w:w="6768" w:type="dxa"/>
        </w:tcPr>
        <w:p w:rsidR="00C8212C" w:rsidRDefault="00D33ACE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C8212C" w:rsidRDefault="00D33ACE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8212C" w:rsidRDefault="00C8212C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multilevel"/>
    <w:tmpl w:val="0DBC0945"/>
    <w:lvl w:ilvl="0">
      <w:start w:val="1"/>
      <w:numFmt w:val="bullet"/>
      <w:pStyle w:val="BulletL1"/>
      <w:lvlText w:val="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87423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7712D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4031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86A9A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4C3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12C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6AE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ACE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17A7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3CD31D16"/>
    <w:rsid w:val="4C82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white">
      <v:fill color="white"/>
      <v:stroke color="white" weight="2.5pt"/>
    </o:shapedefaults>
    <o:shapelayout v:ext="edit">
      <o:idmap v:ext="edit" data="1"/>
    </o:shapelayout>
  </w:shapeDefaults>
  <w:decimalSymbol w:val="."/>
  <w:listSeparator w:val=","/>
  <w14:docId w14:val="66B119ED"/>
  <w15:docId w15:val="{7303AB65-A799-440F-A95F-2D3F8A3C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iPriority="0" w:unhideWhenUsed="1" w:qFormat="1"/>
    <w:lsdException w:name="footer" w:unhideWhenUsed="1"/>
    <w:lsdException w:name="index heading" w:semiHidden="1" w:uiPriority="0" w:qFormat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360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qFormat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z w:val="18"/>
      <w:szCs w:val="18"/>
    </w:rPr>
  </w:style>
  <w:style w:type="character" w:styleId="CommentReference">
    <w:name w:val="annotation reference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Emphasis">
    <w:name w:val="Emphasis"/>
    <w:uiPriority w:val="20"/>
    <w:qFormat/>
    <w:rPr>
      <w:b/>
      <w:bCs/>
      <w:i/>
      <w:iCs/>
      <w:color w:val="5A5A5A"/>
    </w:rPr>
  </w:style>
  <w:style w:type="character" w:styleId="FollowedHyperlink">
    <w:name w:val="FollowedHyperlink"/>
    <w:uiPriority w:val="99"/>
    <w:semiHidden/>
    <w:unhideWhenUsed/>
    <w:rPr>
      <w:color w:val="3EBBF0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Hyperlink">
    <w:name w:val="Hyperlink"/>
    <w:uiPriority w:val="99"/>
    <w:unhideWhenUsed/>
    <w:rPr>
      <w:color w:val="9454C3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IndexHeading">
    <w:name w:val="index heading"/>
    <w:basedOn w:val="Normal"/>
    <w:next w:val="Index1"/>
    <w:semiHidden/>
    <w:qFormat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qFormat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SubtleEmphasis1">
    <w:name w:val="Subtle Emphasis1"/>
    <w:uiPriority w:val="19"/>
    <w:qFormat/>
    <w:rPr>
      <w:i/>
      <w:iCs/>
      <w:color w:val="5A5A5A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629DD1"/>
      <w:sz w:val="22"/>
      <w:szCs w:val="22"/>
    </w:rPr>
  </w:style>
  <w:style w:type="character" w:customStyle="1" w:styleId="SubtleReference1">
    <w:name w:val="Subtle Reference1"/>
    <w:uiPriority w:val="31"/>
    <w:qFormat/>
    <w:rPr>
      <w:color w:val="auto"/>
      <w:u w:val="single" w:color="7F8FA9"/>
    </w:rPr>
  </w:style>
  <w:style w:type="character" w:customStyle="1" w:styleId="IntenseReference1">
    <w:name w:val="Intense Reference1"/>
    <w:uiPriority w:val="32"/>
    <w:qFormat/>
    <w:rPr>
      <w:b/>
      <w:bCs/>
      <w:color w:val="596984"/>
      <w:u w:val="single" w:color="7F8FA9"/>
    </w:rPr>
  </w:style>
  <w:style w:type="character" w:customStyle="1" w:styleId="BookTitle1">
    <w:name w:val="Book Title1"/>
    <w:uiPriority w:val="33"/>
    <w:qFormat/>
    <w:rPr>
      <w:rFonts w:ascii="Cambria" w:eastAsia="Times New Roman" w:hAnsi="Cambria" w:cs="Times New Roman"/>
      <w:b/>
      <w:bCs/>
      <w:i/>
      <w:iCs/>
      <w:color w:val="auto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LogoText">
    <w:name w:val="LogoText"/>
    <w:basedOn w:val="CommentText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CommentTextChar">
    <w:name w:val="Comment Text Char"/>
    <w:link w:val="CommentText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BulletL1">
    <w:name w:val="Bullet_L1"/>
    <w:basedOn w:val="Normal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Pr>
      <w:color w:val="808080"/>
    </w:rPr>
  </w:style>
  <w:style w:type="character" w:customStyle="1" w:styleId="DateChar">
    <w:name w:val="Date Char"/>
    <w:link w:val="Date"/>
    <w:qFormat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customStyle="1" w:styleId="BodyTextChar">
    <w:name w:val="Body Text Char"/>
    <w:basedOn w:val="DefaultParagraphFont"/>
    <w:uiPriority w:val="99"/>
    <w:semiHidden/>
    <w:qFormat/>
  </w:style>
  <w:style w:type="character" w:customStyle="1" w:styleId="BodyTextChar1">
    <w:name w:val="Body Text Char1"/>
    <w:link w:val="BodyText"/>
    <w:qFormat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qFormat/>
    <w:pPr>
      <w:spacing w:after="200" w:line="276" w:lineRule="auto"/>
    </w:pPr>
    <w:rPr>
      <w:sz w:val="22"/>
      <w:szCs w:val="22"/>
      <w:lang w:val="en-US" w:eastAsia="ja-JP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qFormat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vision1">
    <w:name w:val="Revision1"/>
    <w:hidden/>
    <w:uiPriority w:val="99"/>
    <w:semiHidden/>
    <w:qFormat/>
    <w:rPr>
      <w:sz w:val="22"/>
      <w:szCs w:val="22"/>
      <w:lang w:val="en-US" w:eastAsia="en-US" w:bidi="en-US"/>
    </w:r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84DC8C7-37BE-436E-8E5A-67654256B6D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8504100-9EC0-4C21-A390-1E2CA9008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Shaik Aabid Basha</dc:creator>
  <cp:keywords>GEA;Global Engineering Academy;MBSE</cp:keywords>
  <cp:lastModifiedBy>aabid</cp:lastModifiedBy>
  <cp:revision>3</cp:revision>
  <cp:lastPrinted>2014-03-29T07:34:00Z</cp:lastPrinted>
  <dcterms:created xsi:type="dcterms:W3CDTF">2021-11-21T21:01:00Z</dcterms:created>
  <dcterms:modified xsi:type="dcterms:W3CDTF">2021-11-21T21:03:00Z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1033-11.2.0.10265</vt:lpwstr>
  </property>
  <property fmtid="{D5CDD505-2E9C-101B-9397-08002B2CF9AE}" pid="11" name="ICV">
    <vt:lpwstr>6759897110984E3ABAA808D1A419313F</vt:lpwstr>
  </property>
</Properties>
</file>